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D6B" w:rsidRDefault="00606D6B" w:rsidP="00E931C3">
      <w:pPr>
        <w:framePr w:w="5103" w:h="2656" w:hRule="exact" w:hSpace="113" w:wrap="notBeside" w:vAnchor="page" w:hAnchor="page" w:x="1475" w:y="2694" w:anchorLock="1"/>
        <w:rPr>
          <w:rFonts w:ascii="Tahoma" w:hAnsi="Tahoma" w:cs="Tahoma"/>
          <w:sz w:val="24"/>
          <w:szCs w:val="24"/>
        </w:rPr>
      </w:pPr>
    </w:p>
    <w:p w:rsidR="00E931C3" w:rsidRDefault="000F4627" w:rsidP="00E931C3">
      <w:pPr>
        <w:framePr w:w="5103" w:h="2656" w:hRule="exact" w:hSpace="113" w:wrap="notBeside" w:vAnchor="page" w:hAnchor="page" w:x="1475" w:y="2694" w:anchorLock="1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&lt;Vorname&gt; &lt;Nachname&gt;</w:t>
      </w:r>
    </w:p>
    <w:p w:rsidR="000F4627" w:rsidRDefault="000F4627" w:rsidP="00E931C3">
      <w:pPr>
        <w:framePr w:w="5103" w:h="2656" w:hRule="exact" w:hSpace="113" w:wrap="notBeside" w:vAnchor="page" w:hAnchor="page" w:x="1475" w:y="2694" w:anchorLock="1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&lt;Straße&gt;</w:t>
      </w:r>
    </w:p>
    <w:p w:rsidR="000F4627" w:rsidRDefault="000F4627" w:rsidP="00E931C3">
      <w:pPr>
        <w:framePr w:w="5103" w:h="2656" w:hRule="exact" w:hSpace="113" w:wrap="notBeside" w:vAnchor="page" w:hAnchor="page" w:x="1475" w:y="2694" w:anchorLock="1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&lt;PLZ&gt;&lt;Ort&gt;</w:t>
      </w:r>
    </w:p>
    <w:p w:rsidR="003813DC" w:rsidRPr="003B0FD9" w:rsidRDefault="00843810" w:rsidP="002B0971">
      <w:pPr>
        <w:framePr w:w="2541" w:h="342" w:hRule="exact" w:hSpace="142" w:wrap="around" w:vAnchor="page" w:hAnchor="page" w:x="7704" w:y="5476" w:anchorLock="1"/>
        <w:rPr>
          <w:rFonts w:ascii="Tahoma" w:hAnsi="Tahoma" w:cs="Tahoma"/>
        </w:rPr>
      </w:pPr>
      <w:r w:rsidRPr="003B0FD9">
        <w:rPr>
          <w:rFonts w:ascii="Tahoma" w:hAnsi="Tahoma" w:cs="Tahoma"/>
        </w:rPr>
        <w:t xml:space="preserve">Borken, </w:t>
      </w:r>
      <w:r w:rsidR="005D4815">
        <w:rPr>
          <w:rFonts w:ascii="Tahoma" w:hAnsi="Tahoma" w:cs="Tahoma"/>
        </w:rPr>
        <w:t>&lt;heute&gt;</w:t>
      </w:r>
      <w:bookmarkStart w:id="0" w:name="_GoBack"/>
      <w:bookmarkEnd w:id="0"/>
    </w:p>
    <w:p w:rsidR="003813DC" w:rsidRPr="005303C9" w:rsidRDefault="003813DC">
      <w:pPr>
        <w:rPr>
          <w:rFonts w:ascii="Tahoma" w:hAnsi="Tahoma" w:cs="Tahoma"/>
          <w:sz w:val="24"/>
          <w:szCs w:val="24"/>
        </w:rPr>
      </w:pPr>
    </w:p>
    <w:p w:rsidR="003813DC" w:rsidRPr="005303C9" w:rsidRDefault="003813DC">
      <w:pPr>
        <w:rPr>
          <w:rFonts w:ascii="Tahoma" w:hAnsi="Tahoma" w:cs="Tahoma"/>
          <w:sz w:val="24"/>
          <w:szCs w:val="24"/>
        </w:rPr>
      </w:pPr>
    </w:p>
    <w:p w:rsidR="00843810" w:rsidRPr="00337E98" w:rsidRDefault="0098342C" w:rsidP="00843810">
      <w:pPr>
        <w:rPr>
          <w:rFonts w:ascii="Tahoma" w:hAnsi="Tahoma" w:cs="Tahoma"/>
          <w:b/>
          <w:sz w:val="22"/>
          <w:szCs w:val="22"/>
        </w:rPr>
      </w:pPr>
      <w:r w:rsidRPr="00337E98">
        <w:rPr>
          <w:rFonts w:ascii="Tahoma" w:hAnsi="Tahoma" w:cs="Tahoma"/>
          <w:b/>
          <w:sz w:val="22"/>
          <w:szCs w:val="22"/>
        </w:rPr>
        <w:t xml:space="preserve"> </w:t>
      </w:r>
    </w:p>
    <w:p w:rsidR="00F92EE9" w:rsidRPr="00337E98" w:rsidRDefault="00F92EE9" w:rsidP="00843810">
      <w:pPr>
        <w:rPr>
          <w:rFonts w:ascii="Tahoma" w:hAnsi="Tahoma" w:cs="Tahoma"/>
        </w:rPr>
      </w:pPr>
    </w:p>
    <w:p w:rsidR="00DF29FD" w:rsidRDefault="00DF29FD" w:rsidP="00843810">
      <w:pPr>
        <w:rPr>
          <w:rFonts w:ascii="Tahoma" w:hAnsi="Tahoma" w:cs="Tahoma"/>
          <w:b/>
          <w:sz w:val="22"/>
          <w:szCs w:val="22"/>
        </w:rPr>
      </w:pPr>
    </w:p>
    <w:p w:rsidR="00DF29FD" w:rsidRDefault="00DF29FD" w:rsidP="00843810">
      <w:pPr>
        <w:rPr>
          <w:rFonts w:ascii="Tahoma" w:hAnsi="Tahoma" w:cs="Tahoma"/>
          <w:b/>
          <w:sz w:val="22"/>
          <w:szCs w:val="22"/>
        </w:rPr>
      </w:pPr>
    </w:p>
    <w:p w:rsidR="00E931C3" w:rsidRPr="00E931C3" w:rsidRDefault="00E931C3" w:rsidP="00843810">
      <w:pPr>
        <w:rPr>
          <w:rFonts w:ascii="Tahoma" w:hAnsi="Tahoma" w:cs="Tahoma"/>
          <w:b/>
          <w:sz w:val="22"/>
          <w:szCs w:val="22"/>
        </w:rPr>
      </w:pPr>
      <w:r w:rsidRPr="00E931C3">
        <w:rPr>
          <w:rFonts w:ascii="Tahoma" w:hAnsi="Tahoma" w:cs="Tahoma"/>
          <w:b/>
          <w:sz w:val="22"/>
          <w:szCs w:val="22"/>
        </w:rPr>
        <w:t>Schriftliche Mahnung</w:t>
      </w:r>
    </w:p>
    <w:p w:rsidR="00E931C3" w:rsidRDefault="00E931C3" w:rsidP="00843810">
      <w:pPr>
        <w:rPr>
          <w:rFonts w:ascii="Tahoma" w:hAnsi="Tahoma" w:cs="Tahoma"/>
        </w:rPr>
      </w:pPr>
    </w:p>
    <w:p w:rsidR="00E931C3" w:rsidRDefault="00E931C3" w:rsidP="00843810">
      <w:pPr>
        <w:rPr>
          <w:rFonts w:ascii="Tahoma" w:hAnsi="Tahoma" w:cs="Tahoma"/>
        </w:rPr>
      </w:pPr>
    </w:p>
    <w:p w:rsidR="00E931C3" w:rsidRDefault="00E931C3" w:rsidP="00843810">
      <w:pPr>
        <w:rPr>
          <w:rFonts w:ascii="Tahoma" w:hAnsi="Tahoma" w:cs="Tahoma"/>
        </w:rPr>
      </w:pPr>
    </w:p>
    <w:p w:rsidR="00B67838" w:rsidRPr="00337E98" w:rsidRDefault="00F550B6" w:rsidP="0084381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Schüler/in:        </w:t>
      </w:r>
      <w:r w:rsidR="000F4627">
        <w:rPr>
          <w:rFonts w:ascii="Tahoma" w:hAnsi="Tahoma" w:cs="Tahoma"/>
        </w:rPr>
        <w:t>&lt;Vorname&gt; &lt;Nachname&gt;</w:t>
      </w:r>
      <w:r>
        <w:rPr>
          <w:rFonts w:ascii="Tahoma" w:hAnsi="Tahoma" w:cs="Tahoma"/>
        </w:rPr>
        <w:t xml:space="preserve">              </w:t>
      </w:r>
      <w:r w:rsidR="00E931C3">
        <w:rPr>
          <w:rFonts w:ascii="Tahoma" w:hAnsi="Tahoma" w:cs="Tahoma"/>
        </w:rPr>
        <w:t xml:space="preserve">                  </w:t>
      </w:r>
      <w:r w:rsidR="00337E9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Klasse: </w:t>
      </w:r>
      <w:r w:rsidR="000F4627">
        <w:rPr>
          <w:rFonts w:ascii="Tahoma" w:hAnsi="Tahoma" w:cs="Tahoma"/>
        </w:rPr>
        <w:t>&lt;Klasse&gt;</w:t>
      </w:r>
    </w:p>
    <w:p w:rsidR="005A35CC" w:rsidRPr="00337E98" w:rsidRDefault="005A35CC" w:rsidP="00DA21AE">
      <w:pPr>
        <w:rPr>
          <w:rFonts w:ascii="Tahoma" w:hAnsi="Tahoma" w:cs="Tahoma"/>
        </w:rPr>
      </w:pPr>
    </w:p>
    <w:p w:rsidR="00E931C3" w:rsidRDefault="0098342C" w:rsidP="00EC505C">
      <w:pPr>
        <w:rPr>
          <w:rFonts w:ascii="Tahoma" w:hAnsi="Tahoma" w:cs="Tahoma"/>
        </w:rPr>
      </w:pPr>
      <w:r w:rsidRPr="00337E98">
        <w:rPr>
          <w:rFonts w:ascii="Tahoma" w:hAnsi="Tahoma" w:cs="Tahoma"/>
        </w:rPr>
        <w:t>Der Unterricht wurde an folgenden Tagen unentschuldigt versäumt</w:t>
      </w:r>
      <w:r w:rsidR="00D52903" w:rsidRPr="00337E98">
        <w:rPr>
          <w:rFonts w:ascii="Tahoma" w:hAnsi="Tahoma" w:cs="Tahoma"/>
        </w:rPr>
        <w:t>:</w:t>
      </w:r>
    </w:p>
    <w:p w:rsidR="008C753F" w:rsidRDefault="000F4627" w:rsidP="008C753F">
      <w:pPr>
        <w:rPr>
          <w:rFonts w:ascii="Tahoma" w:hAnsi="Tahoma" w:cs="Tahoma"/>
        </w:rPr>
      </w:pPr>
      <w:r>
        <w:rPr>
          <w:rFonts w:ascii="Tahoma" w:hAnsi="Tahoma" w:cs="Tahoma"/>
        </w:rPr>
        <w:t>&lt;Fehltage&gt;</w:t>
      </w:r>
      <w:r w:rsidR="0098342C" w:rsidRPr="00337E98">
        <w:rPr>
          <w:rFonts w:ascii="Tahoma" w:hAnsi="Tahoma" w:cs="Tahoma"/>
        </w:rPr>
        <w:br/>
      </w:r>
    </w:p>
    <w:p w:rsidR="008C753F" w:rsidRDefault="008C753F" w:rsidP="008C753F">
      <w:pPr>
        <w:rPr>
          <w:rFonts w:ascii="Tahoma" w:hAnsi="Tahoma" w:cs="Tahoma"/>
        </w:rPr>
      </w:pPr>
    </w:p>
    <w:p w:rsidR="0098342C" w:rsidRPr="00FE6851" w:rsidRDefault="0098342C" w:rsidP="008C753F">
      <w:pPr>
        <w:rPr>
          <w:rFonts w:ascii="Tahoma" w:hAnsi="Tahoma" w:cs="Tahoma"/>
        </w:rPr>
      </w:pPr>
      <w:r w:rsidRPr="00FE6851">
        <w:rPr>
          <w:rFonts w:ascii="Tahoma" w:hAnsi="Tahoma" w:cs="Tahoma"/>
        </w:rPr>
        <w:t>Gemäß §§ 42 ff des Schulgesetztes NRW (SchulG) ist die Schülerin /der Schüler verpflichtet, regelmäßig am Unterricht und an den sonstigen verbindlichen Schulveranstaltungen teilzuneh</w:t>
      </w:r>
      <w:r w:rsidR="00D52903" w:rsidRPr="00FE6851">
        <w:rPr>
          <w:rFonts w:ascii="Tahoma" w:hAnsi="Tahoma" w:cs="Tahoma"/>
        </w:rPr>
        <w:t>men</w:t>
      </w:r>
      <w:r w:rsidRPr="00FE6851">
        <w:rPr>
          <w:rFonts w:ascii="Tahoma" w:hAnsi="Tahoma" w:cs="Tahoma"/>
        </w:rPr>
        <w:t>, sich auf den Unterricht vorzubereiten und sich aktiv daran zu beteiligen, die erforderlichen Arbeiten anzufertigen und die Hausaufgaben zur erledigen.</w:t>
      </w:r>
    </w:p>
    <w:p w:rsidR="008C753F" w:rsidRPr="00FE6851" w:rsidRDefault="008C753F" w:rsidP="007E5783">
      <w:pPr>
        <w:pStyle w:val="Textkrper2"/>
        <w:spacing w:after="0" w:line="240" w:lineRule="auto"/>
        <w:jc w:val="both"/>
        <w:rPr>
          <w:rFonts w:ascii="Tahoma" w:hAnsi="Tahoma" w:cs="Tahoma"/>
        </w:rPr>
      </w:pPr>
    </w:p>
    <w:p w:rsidR="0098342C" w:rsidRPr="00FE6851" w:rsidRDefault="0098342C" w:rsidP="007E5783">
      <w:pPr>
        <w:pStyle w:val="Textkrper2"/>
        <w:spacing w:after="0" w:line="240" w:lineRule="auto"/>
        <w:jc w:val="both"/>
        <w:rPr>
          <w:rFonts w:ascii="Tahoma" w:hAnsi="Tahoma" w:cs="Tahoma"/>
        </w:rPr>
      </w:pPr>
      <w:r w:rsidRPr="00FE6851">
        <w:rPr>
          <w:rFonts w:ascii="Tahoma" w:hAnsi="Tahoma" w:cs="Tahoma"/>
        </w:rPr>
        <w:t>Verletzungen der Tei</w:t>
      </w:r>
      <w:r w:rsidR="00D52903" w:rsidRPr="00FE6851">
        <w:rPr>
          <w:rFonts w:ascii="Tahoma" w:hAnsi="Tahoma" w:cs="Tahoma"/>
        </w:rPr>
        <w:t>l</w:t>
      </w:r>
      <w:r w:rsidRPr="00FE6851">
        <w:rPr>
          <w:rFonts w:ascii="Tahoma" w:hAnsi="Tahoma" w:cs="Tahoma"/>
        </w:rPr>
        <w:t>nahmepflicht am Unter</w:t>
      </w:r>
      <w:r w:rsidR="00D52903" w:rsidRPr="00FE6851">
        <w:rPr>
          <w:rFonts w:ascii="Tahoma" w:hAnsi="Tahoma" w:cs="Tahoma"/>
        </w:rPr>
        <w:t>r</w:t>
      </w:r>
      <w:r w:rsidRPr="00FE6851">
        <w:rPr>
          <w:rFonts w:ascii="Tahoma" w:hAnsi="Tahoma" w:cs="Tahoma"/>
        </w:rPr>
        <w:t xml:space="preserve">icht stellen eine </w:t>
      </w:r>
      <w:r w:rsidRPr="00FE6851">
        <w:rPr>
          <w:rFonts w:ascii="Tahoma" w:hAnsi="Tahoma" w:cs="Tahoma"/>
          <w:b/>
        </w:rPr>
        <w:t>O</w:t>
      </w:r>
      <w:r w:rsidR="00D52903" w:rsidRPr="00FE6851">
        <w:rPr>
          <w:rFonts w:ascii="Tahoma" w:hAnsi="Tahoma" w:cs="Tahoma"/>
          <w:b/>
        </w:rPr>
        <w:t>r</w:t>
      </w:r>
      <w:r w:rsidRPr="00FE6851">
        <w:rPr>
          <w:rFonts w:ascii="Tahoma" w:hAnsi="Tahoma" w:cs="Tahoma"/>
          <w:b/>
        </w:rPr>
        <w:t xml:space="preserve">dnungswidrigkeit </w:t>
      </w:r>
      <w:r w:rsidRPr="00FE6851">
        <w:rPr>
          <w:rFonts w:ascii="Tahoma" w:hAnsi="Tahoma" w:cs="Tahoma"/>
        </w:rPr>
        <w:t xml:space="preserve">dar und können eine zwangsweise Zuführung zum Unterricht sowie ein </w:t>
      </w:r>
      <w:r w:rsidRPr="00FE6851">
        <w:rPr>
          <w:rFonts w:ascii="Tahoma" w:hAnsi="Tahoma" w:cs="Tahoma"/>
          <w:b/>
        </w:rPr>
        <w:t>Bußgeldverfahren</w:t>
      </w:r>
      <w:r w:rsidRPr="00FE6851">
        <w:rPr>
          <w:rFonts w:ascii="Tahoma" w:hAnsi="Tahoma" w:cs="Tahoma"/>
        </w:rPr>
        <w:t xml:space="preserve"> nach sich ziehen.</w:t>
      </w:r>
      <w:r w:rsidR="00D52903" w:rsidRPr="00FE6851">
        <w:rPr>
          <w:rFonts w:ascii="Tahoma" w:hAnsi="Tahoma" w:cs="Tahoma"/>
        </w:rPr>
        <w:t xml:space="preserve"> </w:t>
      </w:r>
      <w:r w:rsidRPr="00FE6851">
        <w:rPr>
          <w:rFonts w:ascii="Tahoma" w:hAnsi="Tahoma" w:cs="Tahoma"/>
        </w:rPr>
        <w:t xml:space="preserve">Unter Hinweis auf die Bestimmungen </w:t>
      </w:r>
      <w:r w:rsidR="008D3A9F" w:rsidRPr="00FE6851">
        <w:rPr>
          <w:rFonts w:ascii="Tahoma" w:hAnsi="Tahoma" w:cs="Tahoma"/>
        </w:rPr>
        <w:t>d</w:t>
      </w:r>
      <w:r w:rsidRPr="00FE6851">
        <w:rPr>
          <w:rFonts w:ascii="Tahoma" w:hAnsi="Tahoma" w:cs="Tahoma"/>
        </w:rPr>
        <w:t>es Gesetzes über die Schulpflicht in Nordrhein-Westfalen bitte ich Sie,</w:t>
      </w:r>
    </w:p>
    <w:p w:rsidR="00DF29FD" w:rsidRDefault="00DF29FD" w:rsidP="00DF29FD">
      <w:pPr>
        <w:pStyle w:val="Textkrper2"/>
        <w:spacing w:after="0" w:line="240" w:lineRule="auto"/>
        <w:rPr>
          <w:rFonts w:ascii="Tahoma" w:hAnsi="Tahoma" w:cs="Tahoma"/>
        </w:rPr>
      </w:pPr>
    </w:p>
    <w:p w:rsidR="0098342C" w:rsidRPr="00FE6851" w:rsidRDefault="0098342C" w:rsidP="00DF29FD">
      <w:pPr>
        <w:pStyle w:val="Textkrper2"/>
        <w:spacing w:after="0" w:line="240" w:lineRule="auto"/>
        <w:rPr>
          <w:rFonts w:ascii="Tahoma" w:hAnsi="Tahoma" w:cs="Tahoma"/>
        </w:rPr>
      </w:pPr>
      <w:r w:rsidRPr="00FE6851">
        <w:rPr>
          <w:rFonts w:ascii="Tahoma" w:hAnsi="Tahoma" w:cs="Tahoma"/>
        </w:rPr>
        <w:t>□</w:t>
      </w:r>
      <w:r w:rsidR="00A03045" w:rsidRPr="00FE6851">
        <w:rPr>
          <w:rFonts w:ascii="Tahoma" w:hAnsi="Tahoma" w:cs="Tahoma"/>
        </w:rPr>
        <w:t xml:space="preserve"> </w:t>
      </w:r>
      <w:r w:rsidR="00D52903" w:rsidRPr="00FE6851">
        <w:rPr>
          <w:rFonts w:ascii="Tahoma" w:hAnsi="Tahoma" w:cs="Tahoma"/>
        </w:rPr>
        <w:t>die Gründe der vorstehend mitgeteilten Versäumnisse auf der Rückseite</w:t>
      </w:r>
      <w:r w:rsidR="00D52903" w:rsidRPr="00FE6851">
        <w:rPr>
          <w:rFonts w:ascii="Tahoma" w:hAnsi="Tahoma" w:cs="Tahoma"/>
        </w:rPr>
        <w:br/>
        <w:t xml:space="preserve">   dieses Schreibens umgehend der Schule mitzuteilen,</w:t>
      </w:r>
    </w:p>
    <w:p w:rsidR="0098342C" w:rsidRPr="00FE6851" w:rsidRDefault="0098342C" w:rsidP="00A03045">
      <w:pPr>
        <w:pStyle w:val="Textkrper2"/>
        <w:spacing w:after="0" w:line="240" w:lineRule="auto"/>
        <w:jc w:val="both"/>
        <w:rPr>
          <w:rFonts w:ascii="Tahoma" w:hAnsi="Tahoma" w:cs="Tahoma"/>
        </w:rPr>
      </w:pPr>
      <w:r w:rsidRPr="00FE6851">
        <w:rPr>
          <w:rFonts w:ascii="Tahoma" w:hAnsi="Tahoma" w:cs="Tahoma"/>
        </w:rPr>
        <w:t>□</w:t>
      </w:r>
      <w:r w:rsidR="00CE6BCF">
        <w:rPr>
          <w:rFonts w:ascii="Tahoma" w:hAnsi="Tahoma" w:cs="Tahoma"/>
        </w:rPr>
        <w:t xml:space="preserve"> </w:t>
      </w:r>
      <w:r w:rsidR="00D52903" w:rsidRPr="00FE6851">
        <w:rPr>
          <w:rFonts w:ascii="Tahoma" w:hAnsi="Tahoma" w:cs="Tahoma"/>
        </w:rPr>
        <w:t>zusätzlich ein ärztliche</w:t>
      </w:r>
      <w:r w:rsidR="00DF29FD">
        <w:rPr>
          <w:rFonts w:ascii="Tahoma" w:hAnsi="Tahoma" w:cs="Tahoma"/>
        </w:rPr>
        <w:t>s</w:t>
      </w:r>
      <w:r w:rsidR="00D52903" w:rsidRPr="00FE6851">
        <w:rPr>
          <w:rFonts w:ascii="Tahoma" w:hAnsi="Tahoma" w:cs="Tahoma"/>
        </w:rPr>
        <w:t xml:space="preserve"> Attest vorzulegen (§ 43 Abs.2 SchulG), da begründeter Zweifel</w:t>
      </w:r>
      <w:r w:rsidR="00A03045" w:rsidRPr="00FE6851">
        <w:rPr>
          <w:rFonts w:ascii="Tahoma" w:hAnsi="Tahoma" w:cs="Tahoma"/>
        </w:rPr>
        <w:br/>
        <w:t xml:space="preserve">  </w:t>
      </w:r>
      <w:r w:rsidR="00D52903" w:rsidRPr="00FE6851">
        <w:rPr>
          <w:rFonts w:ascii="Tahoma" w:hAnsi="Tahoma" w:cs="Tahoma"/>
        </w:rPr>
        <w:t xml:space="preserve"> besteht, dass der Unterricht tatsächlich aus gesundheitlichen Gründen versäumt wurde.</w:t>
      </w:r>
    </w:p>
    <w:p w:rsidR="0098342C" w:rsidRPr="00FE6851" w:rsidRDefault="0098342C" w:rsidP="007E5783">
      <w:pPr>
        <w:pStyle w:val="Textkrper2"/>
        <w:spacing w:after="0" w:line="240" w:lineRule="auto"/>
        <w:jc w:val="both"/>
        <w:rPr>
          <w:rFonts w:ascii="Tahoma" w:hAnsi="Tahoma" w:cs="Tahoma"/>
        </w:rPr>
      </w:pPr>
    </w:p>
    <w:p w:rsidR="0098342C" w:rsidRPr="00FE6851" w:rsidRDefault="0098342C" w:rsidP="007E5783">
      <w:pPr>
        <w:pStyle w:val="Textkrper2"/>
        <w:spacing w:after="0" w:line="240" w:lineRule="auto"/>
        <w:jc w:val="both"/>
        <w:rPr>
          <w:rFonts w:ascii="Tahoma" w:hAnsi="Tahoma" w:cs="Tahoma"/>
        </w:rPr>
      </w:pPr>
      <w:r w:rsidRPr="00FE6851">
        <w:rPr>
          <w:rFonts w:ascii="Tahoma" w:hAnsi="Tahoma" w:cs="Tahoma"/>
        </w:rPr>
        <w:t>Hinweis für berufsschulpflichtige Schülerinnen/Schüler:</w:t>
      </w:r>
    </w:p>
    <w:p w:rsidR="0098342C" w:rsidRPr="00FE6851" w:rsidRDefault="0098342C" w:rsidP="007E5783">
      <w:pPr>
        <w:pStyle w:val="Textkrper2"/>
        <w:spacing w:after="0" w:line="240" w:lineRule="auto"/>
        <w:jc w:val="both"/>
        <w:rPr>
          <w:rFonts w:ascii="Tahoma" w:hAnsi="Tahoma" w:cs="Tahoma"/>
        </w:rPr>
      </w:pPr>
      <w:r w:rsidRPr="00FE6851">
        <w:rPr>
          <w:rFonts w:ascii="Tahoma" w:hAnsi="Tahoma" w:cs="Tahoma"/>
        </w:rPr>
        <w:t>Berufsschulpflichtige Schülerinnen/Schüler sind gemäß § 15 Berufsbildungsgesetz und § 9 Jugendarbeitsschutzgesetz vom Arbeitgeber für den Berufsschulbesuch freizustellen.</w:t>
      </w:r>
    </w:p>
    <w:p w:rsidR="00F550B6" w:rsidRDefault="0098342C" w:rsidP="00D52903">
      <w:pPr>
        <w:pStyle w:val="Textkrper2"/>
        <w:spacing w:after="0" w:line="240" w:lineRule="auto"/>
        <w:rPr>
          <w:rFonts w:ascii="Tahoma" w:hAnsi="Tahoma" w:cs="Tahoma"/>
        </w:rPr>
      </w:pPr>
      <w:r w:rsidRPr="00FE6851">
        <w:rPr>
          <w:rFonts w:ascii="Tahoma" w:hAnsi="Tahoma" w:cs="Tahoma"/>
        </w:rPr>
        <w:t>Auch im Falle der Arbeitslosigkeit bes</w:t>
      </w:r>
      <w:r w:rsidR="00D52903" w:rsidRPr="00FE6851">
        <w:rPr>
          <w:rFonts w:ascii="Tahoma" w:hAnsi="Tahoma" w:cs="Tahoma"/>
        </w:rPr>
        <w:t>teht</w:t>
      </w:r>
      <w:r w:rsidRPr="00FE6851">
        <w:rPr>
          <w:rFonts w:ascii="Tahoma" w:hAnsi="Tahoma" w:cs="Tahoma"/>
        </w:rPr>
        <w:t xml:space="preserve"> die Berufsschulpflicht.</w:t>
      </w:r>
      <w:r w:rsidRPr="00FE6851">
        <w:rPr>
          <w:rFonts w:ascii="Tahoma" w:hAnsi="Tahoma" w:cs="Tahoma"/>
        </w:rPr>
        <w:br/>
      </w:r>
      <w:r w:rsidRPr="00337E98">
        <w:rPr>
          <w:rFonts w:ascii="Tahoma" w:hAnsi="Tahoma" w:cs="Tahoma"/>
        </w:rPr>
        <w:br/>
        <w:t>Sonstige Bemer</w:t>
      </w:r>
      <w:r w:rsidR="00D52903" w:rsidRPr="00337E98">
        <w:rPr>
          <w:rFonts w:ascii="Tahoma" w:hAnsi="Tahoma" w:cs="Tahoma"/>
        </w:rPr>
        <w:t>kunge</w:t>
      </w:r>
      <w:r w:rsidRPr="00337E98">
        <w:rPr>
          <w:rFonts w:ascii="Tahoma" w:hAnsi="Tahoma" w:cs="Tahoma"/>
        </w:rPr>
        <w:t>n:</w:t>
      </w:r>
    </w:p>
    <w:p w:rsidR="00D52903" w:rsidRPr="00337E98" w:rsidRDefault="00D52903" w:rsidP="00D52903">
      <w:pPr>
        <w:pStyle w:val="Textkrper2"/>
        <w:spacing w:after="0" w:line="240" w:lineRule="auto"/>
        <w:rPr>
          <w:rFonts w:ascii="Tahoma" w:hAnsi="Tahoma" w:cs="Tahoma"/>
        </w:rPr>
      </w:pPr>
      <w:r w:rsidRPr="00337E98">
        <w:rPr>
          <w:rFonts w:ascii="Tahoma" w:hAnsi="Tahoma" w:cs="Tahoma"/>
        </w:rPr>
        <w:br/>
      </w:r>
    </w:p>
    <w:p w:rsidR="0098342C" w:rsidRPr="00337E98" w:rsidRDefault="0098342C" w:rsidP="0098342C">
      <w:pPr>
        <w:pStyle w:val="Textkrper2"/>
        <w:spacing w:after="0" w:line="240" w:lineRule="auto"/>
        <w:rPr>
          <w:rFonts w:ascii="Tahoma" w:hAnsi="Tahoma" w:cs="Tahoma"/>
        </w:rPr>
      </w:pPr>
      <w:r w:rsidRPr="00337E98">
        <w:rPr>
          <w:rFonts w:ascii="Tahoma" w:hAnsi="Tahoma" w:cs="Tahoma"/>
        </w:rPr>
        <w:t>Nächster Unter</w:t>
      </w:r>
      <w:r w:rsidR="00D52903" w:rsidRPr="00337E98">
        <w:rPr>
          <w:rFonts w:ascii="Tahoma" w:hAnsi="Tahoma" w:cs="Tahoma"/>
        </w:rPr>
        <w:t>r</w:t>
      </w:r>
      <w:r w:rsidRPr="00337E98">
        <w:rPr>
          <w:rFonts w:ascii="Tahoma" w:hAnsi="Tahoma" w:cs="Tahoma"/>
        </w:rPr>
        <w:t>ichtstag:</w:t>
      </w:r>
      <w:r w:rsidR="00337E98">
        <w:rPr>
          <w:rFonts w:ascii="Tahoma" w:hAnsi="Tahoma" w:cs="Tahoma"/>
        </w:rPr>
        <w:t xml:space="preserve"> </w:t>
      </w:r>
    </w:p>
    <w:p w:rsidR="00337E98" w:rsidRDefault="00337E98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337E98" w:rsidRDefault="00AA7AED" w:rsidP="00A03045">
      <w:pPr>
        <w:pStyle w:val="Textkrper2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Die Schulleitung</w:t>
      </w:r>
      <w:r w:rsidR="00D52903" w:rsidRPr="00337E98">
        <w:rPr>
          <w:rFonts w:ascii="Tahoma" w:hAnsi="Tahoma" w:cs="Tahoma"/>
        </w:rPr>
        <w:br/>
      </w:r>
      <w:r w:rsidR="00A03045" w:rsidRPr="00337E98">
        <w:rPr>
          <w:rFonts w:ascii="Tahoma" w:hAnsi="Tahoma" w:cs="Tahoma"/>
        </w:rPr>
        <w:br/>
      </w:r>
      <w:r w:rsidR="0098342C" w:rsidRPr="00337E98">
        <w:rPr>
          <w:rFonts w:ascii="Tahoma" w:hAnsi="Tahoma" w:cs="Tahoma"/>
        </w:rPr>
        <w:t>__________________________</w:t>
      </w:r>
      <w:r w:rsidR="00A03045" w:rsidRPr="00337E98">
        <w:rPr>
          <w:rFonts w:ascii="Tahoma" w:hAnsi="Tahoma" w:cs="Tahoma"/>
        </w:rPr>
        <w:t>_</w:t>
      </w:r>
      <w:r w:rsidR="00337E98">
        <w:rPr>
          <w:rFonts w:ascii="Tahoma" w:hAnsi="Tahoma" w:cs="Tahoma"/>
        </w:rPr>
        <w:t>_______</w:t>
      </w:r>
      <w:r w:rsidR="00337E98">
        <w:rPr>
          <w:rFonts w:ascii="Tahoma" w:hAnsi="Tahoma" w:cs="Tahoma"/>
        </w:rPr>
        <w:tab/>
      </w:r>
      <w:r w:rsidR="00337E98">
        <w:rPr>
          <w:rFonts w:ascii="Tahoma" w:hAnsi="Tahoma" w:cs="Tahoma"/>
        </w:rPr>
        <w:tab/>
        <w:t>_____________________________</w:t>
      </w:r>
    </w:p>
    <w:p w:rsidR="00F947FF" w:rsidRDefault="00B81B22" w:rsidP="00A03045">
      <w:pPr>
        <w:pStyle w:val="Textkrper2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Stefan Bäumer</w:t>
      </w:r>
      <w:r w:rsidR="00AA7AED">
        <w:rPr>
          <w:rFonts w:ascii="Tahoma" w:hAnsi="Tahoma" w:cs="Tahoma"/>
        </w:rPr>
        <w:br/>
        <w:t>St</w:t>
      </w:r>
      <w:r w:rsidR="0098342C" w:rsidRPr="00337E98">
        <w:rPr>
          <w:rFonts w:ascii="Tahoma" w:hAnsi="Tahoma" w:cs="Tahoma"/>
        </w:rPr>
        <w:t>ellv.</w:t>
      </w:r>
      <w:r w:rsidR="00A03045" w:rsidRPr="00337E98">
        <w:rPr>
          <w:rFonts w:ascii="Tahoma" w:hAnsi="Tahoma" w:cs="Tahoma"/>
        </w:rPr>
        <w:t xml:space="preserve"> </w:t>
      </w:r>
      <w:r w:rsidR="0098342C" w:rsidRPr="00337E98">
        <w:rPr>
          <w:rFonts w:ascii="Tahoma" w:hAnsi="Tahoma" w:cs="Tahoma"/>
        </w:rPr>
        <w:t>Schulleit</w:t>
      </w:r>
      <w:r w:rsidR="00AA7AED">
        <w:rPr>
          <w:rFonts w:ascii="Tahoma" w:hAnsi="Tahoma" w:cs="Tahoma"/>
        </w:rPr>
        <w:t>er</w:t>
      </w:r>
      <w:r w:rsidR="0098342C" w:rsidRPr="00337E98">
        <w:rPr>
          <w:rFonts w:ascii="Tahoma" w:hAnsi="Tahoma" w:cs="Tahoma"/>
        </w:rPr>
        <w:tab/>
      </w:r>
      <w:r w:rsidR="0098342C" w:rsidRPr="00337E98">
        <w:rPr>
          <w:rFonts w:ascii="Tahoma" w:hAnsi="Tahoma" w:cs="Tahoma"/>
        </w:rPr>
        <w:tab/>
      </w:r>
      <w:r w:rsidR="0098342C" w:rsidRPr="00337E98">
        <w:rPr>
          <w:rFonts w:ascii="Tahoma" w:hAnsi="Tahoma" w:cs="Tahoma"/>
        </w:rPr>
        <w:tab/>
      </w:r>
      <w:r w:rsidR="0098342C" w:rsidRPr="00337E98">
        <w:rPr>
          <w:rFonts w:ascii="Tahoma" w:hAnsi="Tahoma" w:cs="Tahoma"/>
        </w:rPr>
        <w:tab/>
      </w:r>
      <w:r w:rsidR="00337E98">
        <w:rPr>
          <w:rFonts w:ascii="Tahoma" w:hAnsi="Tahoma" w:cs="Tahoma"/>
        </w:rPr>
        <w:tab/>
      </w:r>
      <w:r w:rsidR="00337E98" w:rsidRPr="00337E98">
        <w:rPr>
          <w:rFonts w:ascii="Tahoma" w:hAnsi="Tahoma" w:cs="Tahoma"/>
        </w:rPr>
        <w:t>Klassenleitung</w:t>
      </w:r>
    </w:p>
    <w:p w:rsidR="00D91FD6" w:rsidRDefault="00CE6BCF" w:rsidP="00A03045">
      <w:pPr>
        <w:pStyle w:val="Textkrper2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:rsidR="009B6058" w:rsidRDefault="00AD7C62" w:rsidP="00A03045">
      <w:pPr>
        <w:pStyle w:val="Textkrper2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Absender:</w:t>
      </w:r>
      <w:r w:rsidR="00E55EA5">
        <w:rPr>
          <w:rFonts w:ascii="Tahoma" w:hAnsi="Tahoma" w:cs="Tahoma"/>
        </w:rPr>
        <w:t xml:space="preserve">                                                                                       Datum:</w:t>
      </w:r>
    </w:p>
    <w:p w:rsidR="009B6058" w:rsidRDefault="009B6058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F34DAA" w:rsidRDefault="00A16147" w:rsidP="00A03045">
      <w:pPr>
        <w:pStyle w:val="Textkrper2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F34DAA">
        <w:rPr>
          <w:rFonts w:ascii="Tahoma" w:hAnsi="Tahoma" w:cs="Tahoma"/>
        </w:rPr>
        <w:t>______________________________</w:t>
      </w:r>
    </w:p>
    <w:p w:rsidR="00F34DAA" w:rsidRDefault="00F34DAA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F34DAA" w:rsidRDefault="00A16147" w:rsidP="00A03045">
      <w:pPr>
        <w:pStyle w:val="Textkrper2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F34DAA">
        <w:rPr>
          <w:rFonts w:ascii="Tahoma" w:hAnsi="Tahoma" w:cs="Tahoma"/>
        </w:rPr>
        <w:t>______________________________</w:t>
      </w:r>
    </w:p>
    <w:p w:rsidR="00F34DAA" w:rsidRDefault="00F34DAA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F34DAA" w:rsidRDefault="00A16147" w:rsidP="00A03045">
      <w:pPr>
        <w:pStyle w:val="Textkrper2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F34DAA">
        <w:rPr>
          <w:rFonts w:ascii="Tahoma" w:hAnsi="Tahoma" w:cs="Tahoma"/>
        </w:rPr>
        <w:t>______________________________</w:t>
      </w:r>
    </w:p>
    <w:p w:rsidR="009B6058" w:rsidRDefault="009B6058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B6058" w:rsidRDefault="009B6058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CE6BCF" w:rsidRDefault="009811CD" w:rsidP="00A03045">
      <w:pPr>
        <w:pStyle w:val="Textkrper2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9B6058" w:rsidRDefault="009B6058" w:rsidP="00CE6BCF">
      <w:pPr>
        <w:pStyle w:val="Textkrper2"/>
        <w:widowControl w:val="0"/>
        <w:spacing w:after="0" w:line="240" w:lineRule="auto"/>
        <w:rPr>
          <w:rFonts w:ascii="Tahoma" w:hAnsi="Tahoma" w:cs="Tahoma"/>
        </w:rPr>
      </w:pPr>
    </w:p>
    <w:p w:rsidR="00CE6BCF" w:rsidRDefault="00CE6BCF" w:rsidP="00CE6BCF">
      <w:pPr>
        <w:pStyle w:val="Textkrper2"/>
        <w:widowControl w:val="0"/>
        <w:spacing w:after="0" w:line="240" w:lineRule="auto"/>
        <w:rPr>
          <w:rFonts w:ascii="Tahoma" w:hAnsi="Tahoma" w:cs="Tahoma"/>
        </w:rPr>
      </w:pPr>
    </w:p>
    <w:p w:rsidR="009B6058" w:rsidRDefault="00A16147" w:rsidP="00CE6BCF">
      <w:pPr>
        <w:pStyle w:val="Textkrper2"/>
        <w:widowControl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CE6BCF">
        <w:rPr>
          <w:rFonts w:ascii="Tahoma" w:hAnsi="Tahoma" w:cs="Tahoma"/>
        </w:rPr>
        <w:t>Berufskolleg Borken</w:t>
      </w:r>
    </w:p>
    <w:p w:rsidR="009B6058" w:rsidRDefault="00CE6BCF" w:rsidP="00CE6BCF">
      <w:pPr>
        <w:pStyle w:val="Textkrper2"/>
        <w:widowControl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Josefstraße 10</w:t>
      </w:r>
    </w:p>
    <w:p w:rsidR="009B6058" w:rsidRDefault="00A16147" w:rsidP="00CE6BCF">
      <w:pPr>
        <w:pStyle w:val="Textkrper2"/>
        <w:widowControl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9B6058">
        <w:rPr>
          <w:rFonts w:ascii="Tahoma" w:hAnsi="Tahoma" w:cs="Tahoma"/>
        </w:rPr>
        <w:t>46325 Borken</w:t>
      </w:r>
    </w:p>
    <w:p w:rsidR="009B6058" w:rsidRDefault="009B6058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A16147" w:rsidP="00A03045">
      <w:pPr>
        <w:pStyle w:val="Textkrper2"/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A16147" w:rsidRDefault="00A16147" w:rsidP="00A03045">
      <w:pPr>
        <w:pStyle w:val="Textkrper2"/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A16147" w:rsidRDefault="00A16147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B6058" w:rsidRDefault="009B6058" w:rsidP="00A03045">
      <w:pPr>
        <w:pStyle w:val="Textkrper2"/>
        <w:pBdr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A16147" w:rsidRDefault="00A16147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pBdr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A16147" w:rsidRDefault="00A16147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pBdr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A16147" w:rsidRDefault="00A16147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pBdr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A16147" w:rsidRDefault="00A16147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pBdr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pBdr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A16147" w:rsidRDefault="00A16147" w:rsidP="00A03045">
      <w:pPr>
        <w:pStyle w:val="Textkrper2"/>
        <w:pBdr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pBdr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A16147" w:rsidRDefault="00A16147" w:rsidP="00A03045">
      <w:pPr>
        <w:pStyle w:val="Textkrper2"/>
        <w:pBdr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pBdr>
          <w:bottom w:val="single" w:sz="12" w:space="1" w:color="auto"/>
        </w:pBdr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</w:p>
    <w:p w:rsidR="009C6396" w:rsidRPr="009C6396" w:rsidRDefault="009C6396" w:rsidP="00A03045">
      <w:pPr>
        <w:pStyle w:val="Textkrper2"/>
        <w:spacing w:after="0" w:line="240" w:lineRule="auto"/>
        <w:rPr>
          <w:rFonts w:ascii="Tahoma" w:hAnsi="Tahoma" w:cs="Tahoma"/>
        </w:rPr>
      </w:pPr>
      <w:r w:rsidRPr="009C6396">
        <w:rPr>
          <w:rFonts w:ascii="Tahoma" w:hAnsi="Tahoma" w:cs="Tahoma"/>
        </w:rPr>
        <w:t>__________________________________________</w:t>
      </w:r>
      <w:r>
        <w:rPr>
          <w:rFonts w:ascii="Tahoma" w:hAnsi="Tahoma" w:cs="Tahoma"/>
        </w:rPr>
        <w:br/>
        <w:t xml:space="preserve">                          Unte</w:t>
      </w:r>
      <w:r w:rsidR="00AD70B1">
        <w:rPr>
          <w:rFonts w:ascii="Tahoma" w:hAnsi="Tahoma" w:cs="Tahoma"/>
        </w:rPr>
        <w:t>r</w:t>
      </w:r>
      <w:r>
        <w:rPr>
          <w:rFonts w:ascii="Tahoma" w:hAnsi="Tahoma" w:cs="Tahoma"/>
        </w:rPr>
        <w:t>schrift</w:t>
      </w:r>
    </w:p>
    <w:sectPr w:rsidR="009C6396" w:rsidRPr="009C6396" w:rsidSect="004B7F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2274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293" w:rsidRDefault="00654293">
      <w:r>
        <w:separator/>
      </w:r>
    </w:p>
  </w:endnote>
  <w:endnote w:type="continuationSeparator" w:id="0">
    <w:p w:rsidR="00654293" w:rsidRDefault="00654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1CD" w:rsidRDefault="009811C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1CD" w:rsidRDefault="009811C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1CD" w:rsidRDefault="009811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293" w:rsidRDefault="00654293">
      <w:r>
        <w:separator/>
      </w:r>
    </w:p>
  </w:footnote>
  <w:footnote w:type="continuationSeparator" w:id="0">
    <w:p w:rsidR="00654293" w:rsidRDefault="00654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546" w:rsidRDefault="00B35546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35546" w:rsidRDefault="00B35546">
    <w:pPr>
      <w:pStyle w:val="Kopfzeil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546" w:rsidRDefault="00B35546">
    <w:pPr>
      <w:pStyle w:val="Kopfzeile"/>
      <w:framePr w:wrap="around" w:vAnchor="text" w:hAnchor="margin" w:y="1"/>
      <w:rPr>
        <w:rStyle w:val="Seitenzahl"/>
      </w:rPr>
    </w:pPr>
  </w:p>
  <w:p w:rsidR="00B35546" w:rsidRDefault="00B35546" w:rsidP="00A16147">
    <w:pPr>
      <w:pStyle w:val="Kopfzeil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1CD" w:rsidRDefault="009811C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A74"/>
    <w:multiLevelType w:val="hybridMultilevel"/>
    <w:tmpl w:val="8BACC100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F5BF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DC2BC1"/>
    <w:multiLevelType w:val="hybridMultilevel"/>
    <w:tmpl w:val="ADAE7AD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D4CCD"/>
    <w:multiLevelType w:val="hybridMultilevel"/>
    <w:tmpl w:val="2A50A73C"/>
    <w:lvl w:ilvl="0" w:tplc="0407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C985276"/>
    <w:multiLevelType w:val="hybridMultilevel"/>
    <w:tmpl w:val="598A5D6A"/>
    <w:lvl w:ilvl="0" w:tplc="847E4836">
      <w:numFmt w:val="bullet"/>
      <w:lvlText w:val=""/>
      <w:lvlJc w:val="left"/>
      <w:pPr>
        <w:tabs>
          <w:tab w:val="num" w:pos="1077"/>
        </w:tabs>
        <w:ind w:left="1410" w:hanging="141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5739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D1D056F"/>
    <w:multiLevelType w:val="singleLevel"/>
    <w:tmpl w:val="6956AA4C"/>
    <w:lvl w:ilvl="0">
      <w:start w:val="1"/>
      <w:numFmt w:val="lowerRoman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10"/>
    <w:rsid w:val="00005E21"/>
    <w:rsid w:val="00024E0B"/>
    <w:rsid w:val="00026DA9"/>
    <w:rsid w:val="00037CC7"/>
    <w:rsid w:val="00046663"/>
    <w:rsid w:val="000505AC"/>
    <w:rsid w:val="00096BE2"/>
    <w:rsid w:val="0009751E"/>
    <w:rsid w:val="000D5F61"/>
    <w:rsid w:val="000F4627"/>
    <w:rsid w:val="000F5F9E"/>
    <w:rsid w:val="000F69C8"/>
    <w:rsid w:val="00127A8F"/>
    <w:rsid w:val="00143685"/>
    <w:rsid w:val="00146109"/>
    <w:rsid w:val="00163EF9"/>
    <w:rsid w:val="00190074"/>
    <w:rsid w:val="001B566A"/>
    <w:rsid w:val="001D7EA9"/>
    <w:rsid w:val="001E1107"/>
    <w:rsid w:val="001F18B7"/>
    <w:rsid w:val="001F5DC8"/>
    <w:rsid w:val="00206DDB"/>
    <w:rsid w:val="00222B8A"/>
    <w:rsid w:val="002454F2"/>
    <w:rsid w:val="002600C3"/>
    <w:rsid w:val="002A77C1"/>
    <w:rsid w:val="002B0971"/>
    <w:rsid w:val="002B3CD1"/>
    <w:rsid w:val="002E2803"/>
    <w:rsid w:val="002E66D2"/>
    <w:rsid w:val="002F2A4E"/>
    <w:rsid w:val="002F38E0"/>
    <w:rsid w:val="00302F1D"/>
    <w:rsid w:val="003032AC"/>
    <w:rsid w:val="00326D99"/>
    <w:rsid w:val="003300C6"/>
    <w:rsid w:val="00337E98"/>
    <w:rsid w:val="003550BD"/>
    <w:rsid w:val="00371028"/>
    <w:rsid w:val="00377961"/>
    <w:rsid w:val="003813DC"/>
    <w:rsid w:val="003849B6"/>
    <w:rsid w:val="00391133"/>
    <w:rsid w:val="003B0FD9"/>
    <w:rsid w:val="003B39DF"/>
    <w:rsid w:val="003B57B3"/>
    <w:rsid w:val="003D7AA4"/>
    <w:rsid w:val="003E1031"/>
    <w:rsid w:val="003E2857"/>
    <w:rsid w:val="003E6BD0"/>
    <w:rsid w:val="003E78E3"/>
    <w:rsid w:val="003F3F37"/>
    <w:rsid w:val="00413DC7"/>
    <w:rsid w:val="00420E86"/>
    <w:rsid w:val="004223D0"/>
    <w:rsid w:val="00423255"/>
    <w:rsid w:val="00450458"/>
    <w:rsid w:val="00450C4A"/>
    <w:rsid w:val="00455F89"/>
    <w:rsid w:val="004564DC"/>
    <w:rsid w:val="00461E18"/>
    <w:rsid w:val="00464ED4"/>
    <w:rsid w:val="00474531"/>
    <w:rsid w:val="004822A8"/>
    <w:rsid w:val="00496D6E"/>
    <w:rsid w:val="004B3AB4"/>
    <w:rsid w:val="004B7F76"/>
    <w:rsid w:val="004D4E3A"/>
    <w:rsid w:val="005178A4"/>
    <w:rsid w:val="005303C9"/>
    <w:rsid w:val="00534982"/>
    <w:rsid w:val="00536439"/>
    <w:rsid w:val="00557DDE"/>
    <w:rsid w:val="00574766"/>
    <w:rsid w:val="005A35CC"/>
    <w:rsid w:val="005D4815"/>
    <w:rsid w:val="00606D6B"/>
    <w:rsid w:val="006273D0"/>
    <w:rsid w:val="00642584"/>
    <w:rsid w:val="0064510A"/>
    <w:rsid w:val="006500CC"/>
    <w:rsid w:val="00654293"/>
    <w:rsid w:val="00654FA6"/>
    <w:rsid w:val="006742B5"/>
    <w:rsid w:val="00676D0F"/>
    <w:rsid w:val="0068390E"/>
    <w:rsid w:val="00693903"/>
    <w:rsid w:val="006A20D8"/>
    <w:rsid w:val="006A3ABF"/>
    <w:rsid w:val="006C1F94"/>
    <w:rsid w:val="006E5D4C"/>
    <w:rsid w:val="006F2D40"/>
    <w:rsid w:val="0071014D"/>
    <w:rsid w:val="007161CA"/>
    <w:rsid w:val="007650B5"/>
    <w:rsid w:val="00790CCF"/>
    <w:rsid w:val="007B248C"/>
    <w:rsid w:val="007E5783"/>
    <w:rsid w:val="007F5543"/>
    <w:rsid w:val="007F62F5"/>
    <w:rsid w:val="00801E82"/>
    <w:rsid w:val="008151E3"/>
    <w:rsid w:val="00815441"/>
    <w:rsid w:val="00843810"/>
    <w:rsid w:val="008449E8"/>
    <w:rsid w:val="00857FA1"/>
    <w:rsid w:val="008B0240"/>
    <w:rsid w:val="008C753F"/>
    <w:rsid w:val="008D3A9F"/>
    <w:rsid w:val="008D7950"/>
    <w:rsid w:val="008F0E29"/>
    <w:rsid w:val="0093058C"/>
    <w:rsid w:val="0093718D"/>
    <w:rsid w:val="00956275"/>
    <w:rsid w:val="009649AA"/>
    <w:rsid w:val="00972814"/>
    <w:rsid w:val="009811CD"/>
    <w:rsid w:val="0098342C"/>
    <w:rsid w:val="009B6058"/>
    <w:rsid w:val="009C6396"/>
    <w:rsid w:val="009E346F"/>
    <w:rsid w:val="009E5E1C"/>
    <w:rsid w:val="00A03045"/>
    <w:rsid w:val="00A16147"/>
    <w:rsid w:val="00A20A29"/>
    <w:rsid w:val="00A37F16"/>
    <w:rsid w:val="00A471BF"/>
    <w:rsid w:val="00A57B46"/>
    <w:rsid w:val="00A623C3"/>
    <w:rsid w:val="00A72400"/>
    <w:rsid w:val="00A72BFE"/>
    <w:rsid w:val="00A836D6"/>
    <w:rsid w:val="00A83AAC"/>
    <w:rsid w:val="00A944DC"/>
    <w:rsid w:val="00AA64BC"/>
    <w:rsid w:val="00AA7AED"/>
    <w:rsid w:val="00AC746F"/>
    <w:rsid w:val="00AD70B1"/>
    <w:rsid w:val="00AD7C62"/>
    <w:rsid w:val="00AF1CA8"/>
    <w:rsid w:val="00B128EC"/>
    <w:rsid w:val="00B35546"/>
    <w:rsid w:val="00B46B14"/>
    <w:rsid w:val="00B67838"/>
    <w:rsid w:val="00B81B22"/>
    <w:rsid w:val="00BC47A5"/>
    <w:rsid w:val="00BF04C5"/>
    <w:rsid w:val="00C20107"/>
    <w:rsid w:val="00C433CB"/>
    <w:rsid w:val="00C534E4"/>
    <w:rsid w:val="00C572C5"/>
    <w:rsid w:val="00CB175E"/>
    <w:rsid w:val="00CC7847"/>
    <w:rsid w:val="00CE6BCF"/>
    <w:rsid w:val="00CF1F51"/>
    <w:rsid w:val="00CF7AC5"/>
    <w:rsid w:val="00D11D23"/>
    <w:rsid w:val="00D22905"/>
    <w:rsid w:val="00D22E64"/>
    <w:rsid w:val="00D26467"/>
    <w:rsid w:val="00D267FF"/>
    <w:rsid w:val="00D32B1A"/>
    <w:rsid w:val="00D34E00"/>
    <w:rsid w:val="00D35FCA"/>
    <w:rsid w:val="00D37DA2"/>
    <w:rsid w:val="00D5288E"/>
    <w:rsid w:val="00D52903"/>
    <w:rsid w:val="00D84A8A"/>
    <w:rsid w:val="00D86FB7"/>
    <w:rsid w:val="00D91FD6"/>
    <w:rsid w:val="00D94EC3"/>
    <w:rsid w:val="00DA21AE"/>
    <w:rsid w:val="00DB0669"/>
    <w:rsid w:val="00DB6FC0"/>
    <w:rsid w:val="00DF22BD"/>
    <w:rsid w:val="00DF29FD"/>
    <w:rsid w:val="00E00307"/>
    <w:rsid w:val="00E0752B"/>
    <w:rsid w:val="00E136A5"/>
    <w:rsid w:val="00E17CB7"/>
    <w:rsid w:val="00E22D6F"/>
    <w:rsid w:val="00E22E97"/>
    <w:rsid w:val="00E33F31"/>
    <w:rsid w:val="00E34FEE"/>
    <w:rsid w:val="00E55EA5"/>
    <w:rsid w:val="00E71E9E"/>
    <w:rsid w:val="00E740A1"/>
    <w:rsid w:val="00E931C3"/>
    <w:rsid w:val="00E93DDD"/>
    <w:rsid w:val="00EA3CD8"/>
    <w:rsid w:val="00EA7827"/>
    <w:rsid w:val="00EC505C"/>
    <w:rsid w:val="00F045C6"/>
    <w:rsid w:val="00F23D89"/>
    <w:rsid w:val="00F34DAA"/>
    <w:rsid w:val="00F550B6"/>
    <w:rsid w:val="00F7497E"/>
    <w:rsid w:val="00F92EE9"/>
    <w:rsid w:val="00F947FF"/>
    <w:rsid w:val="00F97735"/>
    <w:rsid w:val="00FD196D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1D0634AF"/>
  <w15:chartTrackingRefBased/>
  <w15:docId w15:val="{615424D9-775C-464B-B279-A846786C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pPr>
      <w:jc w:val="center"/>
    </w:pPr>
    <w:rPr>
      <w:rFonts w:ascii="Arial" w:hAnsi="Arial"/>
      <w:b/>
      <w:sz w:val="24"/>
    </w:rPr>
  </w:style>
  <w:style w:type="paragraph" w:styleId="Textkrper2">
    <w:name w:val="Body Text 2"/>
    <w:basedOn w:val="Standard"/>
    <w:rsid w:val="00C534E4"/>
    <w:pPr>
      <w:spacing w:after="120" w:line="480" w:lineRule="auto"/>
    </w:pPr>
  </w:style>
  <w:style w:type="paragraph" w:styleId="Sprechblasentext">
    <w:name w:val="Balloon Text"/>
    <w:basedOn w:val="Standard"/>
    <w:semiHidden/>
    <w:rsid w:val="00391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Vorlagen\Briefkopf%20BS%20Borke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Briefkopf BS Borken.dot</Template>
  <TotalTime>0</TotalTime>
  <Pages>2</Pages>
  <Words>197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Stefan Bäumer</cp:lastModifiedBy>
  <cp:revision>4</cp:revision>
  <cp:lastPrinted>2019-02-07T07:46:00Z</cp:lastPrinted>
  <dcterms:created xsi:type="dcterms:W3CDTF">2020-03-04T12:56:00Z</dcterms:created>
  <dcterms:modified xsi:type="dcterms:W3CDTF">2020-03-04T13:16:00Z</dcterms:modified>
</cp:coreProperties>
</file>